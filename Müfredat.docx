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41E3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1: Flutter'a Giriş ve Temel Kavramlar</w:t>
      </w:r>
    </w:p>
    <w:p w14:paraId="7A38698B" w14:textId="77777777" w:rsidR="005750C4" w:rsidRPr="005750C4" w:rsidRDefault="005750C4" w:rsidP="005750C4">
      <w:pPr>
        <w:numPr>
          <w:ilvl w:val="0"/>
          <w:numId w:val="1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6135EFA8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 nedir? Neden Flutter?</w:t>
      </w:r>
    </w:p>
    <w:p w14:paraId="6D37EB1A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Flutter'ın avantajları ve kullanım alanları.</w:t>
      </w:r>
    </w:p>
    <w:p w14:paraId="154333F1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 kurulumu (Windows, macOS, Linux).</w:t>
      </w:r>
    </w:p>
    <w:p w14:paraId="4E2C62D1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Dart programlama diline kısa bir giriş.</w:t>
      </w:r>
    </w:p>
    <w:p w14:paraId="17D7C398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 projesi oluşturma ve temel yapı.</w:t>
      </w:r>
    </w:p>
    <w:p w14:paraId="4B7765A0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Widget kavramı ve Flutter'da widget hiyerarşisi.</w:t>
      </w:r>
    </w:p>
    <w:p w14:paraId="3E8288F0" w14:textId="77777777" w:rsidR="005750C4" w:rsidRPr="005750C4" w:rsidRDefault="005750C4" w:rsidP="005750C4">
      <w:pPr>
        <w:numPr>
          <w:ilvl w:val="0"/>
          <w:numId w:val="1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30CC228D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İlk Flutter uygulaması: "Merhaba Dünya".</w:t>
      </w:r>
    </w:p>
    <w:p w14:paraId="22563A04" w14:textId="77777777" w:rsidR="005750C4" w:rsidRPr="005750C4" w:rsidRDefault="005750C4" w:rsidP="005750C4">
      <w:pPr>
        <w:numPr>
          <w:ilvl w:val="1"/>
          <w:numId w:val="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Stateless ve Stateful Widget kavramlarına giriş.</w:t>
      </w:r>
    </w:p>
    <w:p w14:paraId="60FC672B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007CA165">
          <v:rect id="_x0000_i1034" alt="" style="width:468pt;height:.05pt;mso-width-percent:0;mso-height-percent:0;mso-width-percent:0;mso-height-percent:0" o:hralign="center" o:hrstd="t" o:hrnoshade="t" o:hr="t" fillcolor="#404040" stroked="f"/>
        </w:pict>
      </w:r>
    </w:p>
    <w:p w14:paraId="4E0ED3E8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2: Dart Programlama Dili Temelleri</w:t>
      </w:r>
    </w:p>
    <w:p w14:paraId="29E44BB7" w14:textId="77777777" w:rsidR="005750C4" w:rsidRPr="005750C4" w:rsidRDefault="005750C4" w:rsidP="005750C4">
      <w:pPr>
        <w:numPr>
          <w:ilvl w:val="0"/>
          <w:numId w:val="2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36397C8E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Dart dilinin temel özellikleri.</w:t>
      </w:r>
    </w:p>
    <w:p w14:paraId="566C1B97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Değişkenler, veri tipleri, operatörler.</w:t>
      </w:r>
    </w:p>
    <w:p w14:paraId="0C6B5F0D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Kontrol yapıları (if-else, switch-case).</w:t>
      </w:r>
    </w:p>
    <w:p w14:paraId="0E2A3E7B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Döngüler (for, while, do-while).</w:t>
      </w:r>
    </w:p>
    <w:p w14:paraId="05ABB679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Fonksiyonlar ve metodlar.</w:t>
      </w:r>
    </w:p>
    <w:p w14:paraId="278405DE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Listeler, Map'ler ve koleksiyonlar.</w:t>
      </w:r>
    </w:p>
    <w:p w14:paraId="0EE1DB2F" w14:textId="77777777" w:rsidR="005750C4" w:rsidRPr="005750C4" w:rsidRDefault="005750C4" w:rsidP="005750C4">
      <w:pPr>
        <w:numPr>
          <w:ilvl w:val="0"/>
          <w:numId w:val="2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09A26322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Dart ile basit algoritma örnekleri.</w:t>
      </w:r>
    </w:p>
    <w:p w14:paraId="35C1C6A6" w14:textId="77777777" w:rsidR="005750C4" w:rsidRPr="005750C4" w:rsidRDefault="005750C4" w:rsidP="005750C4">
      <w:pPr>
        <w:numPr>
          <w:ilvl w:val="1"/>
          <w:numId w:val="2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Flutter'da basit bir hesap makinesi uygulaması.</w:t>
      </w:r>
    </w:p>
    <w:p w14:paraId="65EEAA17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48483DBD">
          <v:rect id="_x0000_i1033" alt="" style="width:468pt;height:.05pt;mso-width-percent:0;mso-height-percent:0;mso-width-percent:0;mso-height-percent:0" o:hralign="center" o:hrstd="t" o:hrnoshade="t" o:hr="t" fillcolor="#404040" stroked="f"/>
        </w:pict>
      </w:r>
    </w:p>
    <w:p w14:paraId="100021C1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3: Flutter'da Temel Widget'lar ve Layout Yönetimi</w:t>
      </w:r>
    </w:p>
    <w:p w14:paraId="701BA414" w14:textId="77777777" w:rsidR="005750C4" w:rsidRPr="005750C4" w:rsidRDefault="005750C4" w:rsidP="005750C4">
      <w:pPr>
        <w:numPr>
          <w:ilvl w:val="0"/>
          <w:numId w:val="3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6F729198" w14:textId="77777777" w:rsidR="005750C4" w:rsidRPr="005750C4" w:rsidRDefault="005750C4" w:rsidP="005750C4">
      <w:pPr>
        <w:numPr>
          <w:ilvl w:val="1"/>
          <w:numId w:val="3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Temel Widget'lar (Text, Image, Icon, Button, etc.).</w:t>
      </w:r>
    </w:p>
    <w:p w14:paraId="19485780" w14:textId="77777777" w:rsidR="005750C4" w:rsidRPr="005750C4" w:rsidRDefault="005750C4" w:rsidP="005750C4">
      <w:pPr>
        <w:numPr>
          <w:ilvl w:val="1"/>
          <w:numId w:val="3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Layout Widget'ları (Container, Row, Column, Stack, etc.).</w:t>
      </w:r>
    </w:p>
    <w:p w14:paraId="075196E8" w14:textId="77777777" w:rsidR="005750C4" w:rsidRPr="005750C4" w:rsidRDefault="005750C4" w:rsidP="005750C4">
      <w:pPr>
        <w:numPr>
          <w:ilvl w:val="1"/>
          <w:numId w:val="3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Padding, Margin, Alignment kavramları.</w:t>
      </w:r>
    </w:p>
    <w:p w14:paraId="6016E7BE" w14:textId="77777777" w:rsidR="005750C4" w:rsidRPr="005750C4" w:rsidRDefault="005750C4" w:rsidP="005750C4">
      <w:pPr>
        <w:numPr>
          <w:ilvl w:val="1"/>
          <w:numId w:val="3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Flex ve Expanded Widget'ları.</w:t>
      </w:r>
    </w:p>
    <w:p w14:paraId="69C55D55" w14:textId="77777777" w:rsidR="005750C4" w:rsidRPr="005750C4" w:rsidRDefault="005750C4" w:rsidP="005750C4">
      <w:pPr>
        <w:numPr>
          <w:ilvl w:val="0"/>
          <w:numId w:val="3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539A62A4" w14:textId="77777777" w:rsidR="005750C4" w:rsidRPr="005750C4" w:rsidRDefault="005750C4" w:rsidP="005750C4">
      <w:pPr>
        <w:numPr>
          <w:ilvl w:val="1"/>
          <w:numId w:val="3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Basit bir profil kartı uygulaması.</w:t>
      </w:r>
    </w:p>
    <w:p w14:paraId="64C70278" w14:textId="77777777" w:rsidR="005750C4" w:rsidRPr="005750C4" w:rsidRDefault="005750C4" w:rsidP="005750C4">
      <w:pPr>
        <w:numPr>
          <w:ilvl w:val="1"/>
          <w:numId w:val="3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Responsive tasarım örnekleri.</w:t>
      </w:r>
    </w:p>
    <w:p w14:paraId="41B6AE14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16754F49">
          <v:rect id="_x0000_i1032" alt="" style="width:468pt;height:.05pt;mso-width-percent:0;mso-height-percent:0;mso-width-percent:0;mso-height-percent:0" o:hralign="center" o:hrstd="t" o:hrnoshade="t" o:hr="t" fillcolor="#404040" stroked="f"/>
        </w:pict>
      </w:r>
    </w:p>
    <w:p w14:paraId="1841121B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4: State Management ve Stateful Widget'lar</w:t>
      </w:r>
    </w:p>
    <w:p w14:paraId="13604B4F" w14:textId="77777777" w:rsidR="005750C4" w:rsidRPr="005750C4" w:rsidRDefault="005750C4" w:rsidP="005750C4">
      <w:pPr>
        <w:numPr>
          <w:ilvl w:val="0"/>
          <w:numId w:val="4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7035E3B2" w14:textId="77777777" w:rsidR="005750C4" w:rsidRPr="005750C4" w:rsidRDefault="005750C4" w:rsidP="005750C4">
      <w:pPr>
        <w:numPr>
          <w:ilvl w:val="1"/>
          <w:numId w:val="4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Stateful Widget'ların yapısı ve kullanımı.</w:t>
      </w:r>
    </w:p>
    <w:p w14:paraId="5E6D273D" w14:textId="77777777" w:rsidR="005750C4" w:rsidRPr="005750C4" w:rsidRDefault="005750C4" w:rsidP="005750C4">
      <w:pPr>
        <w:numPr>
          <w:ilvl w:val="1"/>
          <w:numId w:val="4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State kavramı ve state yönetimi.</w:t>
      </w:r>
    </w:p>
    <w:p w14:paraId="1C872781" w14:textId="77777777" w:rsidR="005750C4" w:rsidRPr="005750C4" w:rsidRDefault="005750C4" w:rsidP="005750C4">
      <w:pPr>
        <w:numPr>
          <w:ilvl w:val="1"/>
          <w:numId w:val="4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lastRenderedPageBreak/>
        <w:t>setState() metodu ve kullanımı.</w:t>
      </w:r>
    </w:p>
    <w:p w14:paraId="08033943" w14:textId="77777777" w:rsidR="005750C4" w:rsidRPr="005750C4" w:rsidRDefault="005750C4" w:rsidP="005750C4">
      <w:pPr>
        <w:numPr>
          <w:ilvl w:val="1"/>
          <w:numId w:val="4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Basit state yönetimi örnekleri.</w:t>
      </w:r>
    </w:p>
    <w:p w14:paraId="7EB8780F" w14:textId="77777777" w:rsidR="005750C4" w:rsidRPr="005750C4" w:rsidRDefault="005750C4" w:rsidP="005750C4">
      <w:pPr>
        <w:numPr>
          <w:ilvl w:val="0"/>
          <w:numId w:val="4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05E2C48C" w14:textId="77777777" w:rsidR="005750C4" w:rsidRPr="005750C4" w:rsidRDefault="005750C4" w:rsidP="005750C4">
      <w:pPr>
        <w:numPr>
          <w:ilvl w:val="1"/>
          <w:numId w:val="4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Sayac uygulaması (Counter App).</w:t>
      </w:r>
    </w:p>
    <w:p w14:paraId="679AF451" w14:textId="77777777" w:rsidR="005750C4" w:rsidRPr="005750C4" w:rsidRDefault="005750C4" w:rsidP="005750C4">
      <w:pPr>
        <w:numPr>
          <w:ilvl w:val="1"/>
          <w:numId w:val="4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Checkbox, RadioButton, Switch gibi interaktif widget'lar ile örnekler.</w:t>
      </w:r>
    </w:p>
    <w:p w14:paraId="3E9BAFE0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2D6F575F">
          <v:rect id="_x0000_i1031" alt="" style="width:468pt;height:.05pt;mso-width-percent:0;mso-height-percent:0;mso-width-percent:0;mso-height-percent:0" o:hralign="center" o:hrstd="t" o:hrnoshade="t" o:hr="t" fillcolor="#404040" stroked="f"/>
        </w:pict>
      </w:r>
    </w:p>
    <w:p w14:paraId="75B70627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5: Navigasyon ve Rotalar</w:t>
      </w:r>
    </w:p>
    <w:p w14:paraId="097407F3" w14:textId="77777777" w:rsidR="005750C4" w:rsidRPr="005750C4" w:rsidRDefault="005750C4" w:rsidP="005750C4">
      <w:pPr>
        <w:numPr>
          <w:ilvl w:val="0"/>
          <w:numId w:val="5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43619978" w14:textId="77777777" w:rsidR="005750C4" w:rsidRPr="005750C4" w:rsidRDefault="005750C4" w:rsidP="005750C4">
      <w:pPr>
        <w:numPr>
          <w:ilvl w:val="1"/>
          <w:numId w:val="5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Sayfalar arası geçiş (Navigator).</w:t>
      </w:r>
    </w:p>
    <w:p w14:paraId="1249602C" w14:textId="77777777" w:rsidR="005750C4" w:rsidRPr="005750C4" w:rsidRDefault="005750C4" w:rsidP="005750C4">
      <w:pPr>
        <w:numPr>
          <w:ilvl w:val="1"/>
          <w:numId w:val="5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Route kavramı ve kullanımı.</w:t>
      </w:r>
    </w:p>
    <w:p w14:paraId="23FB27B7" w14:textId="77777777" w:rsidR="005750C4" w:rsidRPr="005750C4" w:rsidRDefault="005750C4" w:rsidP="005750C4">
      <w:pPr>
        <w:numPr>
          <w:ilvl w:val="1"/>
          <w:numId w:val="5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Geri dönüş ve veri aktarımı.</w:t>
      </w:r>
    </w:p>
    <w:p w14:paraId="752F6601" w14:textId="77777777" w:rsidR="005750C4" w:rsidRPr="005750C4" w:rsidRDefault="005750C4" w:rsidP="005750C4">
      <w:pPr>
        <w:numPr>
          <w:ilvl w:val="1"/>
          <w:numId w:val="5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Named Routes kullanımı.</w:t>
      </w:r>
    </w:p>
    <w:p w14:paraId="36691BFD" w14:textId="77777777" w:rsidR="005750C4" w:rsidRPr="005750C4" w:rsidRDefault="005750C4" w:rsidP="005750C4">
      <w:pPr>
        <w:numPr>
          <w:ilvl w:val="0"/>
          <w:numId w:val="5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79639AD7" w14:textId="77777777" w:rsidR="005750C4" w:rsidRPr="005750C4" w:rsidRDefault="005750C4" w:rsidP="005750C4">
      <w:pPr>
        <w:numPr>
          <w:ilvl w:val="1"/>
          <w:numId w:val="5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Çok sayfalı bir uygulama örneği (Örneğin: Anasayfa, Profil, Ayarlar).</w:t>
      </w:r>
    </w:p>
    <w:p w14:paraId="7D381374" w14:textId="77777777" w:rsidR="005750C4" w:rsidRPr="005750C4" w:rsidRDefault="005750C4" w:rsidP="005750C4">
      <w:pPr>
        <w:numPr>
          <w:ilvl w:val="1"/>
          <w:numId w:val="5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Veri aktarımı ile sayfalar arası geçiş.</w:t>
      </w:r>
    </w:p>
    <w:p w14:paraId="6B4F31D0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2377A5AA">
          <v:rect id="_x0000_i1030" alt="" style="width:468pt;height:.05pt;mso-width-percent:0;mso-height-percent:0;mso-width-percent:0;mso-height-percent:0" o:hralign="center" o:hrstd="t" o:hrnoshade="t" o:hr="t" fillcolor="#404040" stroked="f"/>
        </w:pict>
      </w:r>
    </w:p>
    <w:p w14:paraId="5836EF53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6: Formlar ve Kullanıcı Girdileri</w:t>
      </w:r>
    </w:p>
    <w:p w14:paraId="4E88193F" w14:textId="77777777" w:rsidR="005750C4" w:rsidRPr="005750C4" w:rsidRDefault="005750C4" w:rsidP="005750C4">
      <w:pPr>
        <w:numPr>
          <w:ilvl w:val="0"/>
          <w:numId w:val="6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563D5469" w14:textId="77777777" w:rsidR="005750C4" w:rsidRPr="005750C4" w:rsidRDefault="005750C4" w:rsidP="005750C4">
      <w:pPr>
        <w:numPr>
          <w:ilvl w:val="1"/>
          <w:numId w:val="6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TextField, Form, ve FormField Widget'ları.</w:t>
      </w:r>
    </w:p>
    <w:p w14:paraId="09DC27C6" w14:textId="77777777" w:rsidR="005750C4" w:rsidRPr="005750C4" w:rsidRDefault="005750C4" w:rsidP="005750C4">
      <w:pPr>
        <w:numPr>
          <w:ilvl w:val="1"/>
          <w:numId w:val="6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Form doğrulama (Validation).</w:t>
      </w:r>
    </w:p>
    <w:p w14:paraId="5DEE926C" w14:textId="77777777" w:rsidR="005750C4" w:rsidRPr="005750C4" w:rsidRDefault="005750C4" w:rsidP="005750C4">
      <w:pPr>
        <w:numPr>
          <w:ilvl w:val="1"/>
          <w:numId w:val="6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Klavye yönetimi ve odaklanma (FocusNode).</w:t>
      </w:r>
    </w:p>
    <w:p w14:paraId="24741B9E" w14:textId="77777777" w:rsidR="005750C4" w:rsidRPr="005750C4" w:rsidRDefault="005750C4" w:rsidP="005750C4">
      <w:pPr>
        <w:numPr>
          <w:ilvl w:val="0"/>
          <w:numId w:val="6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155442D5" w14:textId="77777777" w:rsidR="005750C4" w:rsidRPr="005750C4" w:rsidRDefault="005750C4" w:rsidP="005750C4">
      <w:pPr>
        <w:numPr>
          <w:ilvl w:val="1"/>
          <w:numId w:val="6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Kullanıcı giriş formu uygulaması.</w:t>
      </w:r>
    </w:p>
    <w:p w14:paraId="5C94B553" w14:textId="77777777" w:rsidR="005750C4" w:rsidRPr="005750C4" w:rsidRDefault="005750C4" w:rsidP="005750C4">
      <w:pPr>
        <w:numPr>
          <w:ilvl w:val="1"/>
          <w:numId w:val="6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Form doğrulama örnekleri.</w:t>
      </w:r>
    </w:p>
    <w:p w14:paraId="4FFD2A16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401B2F8B">
          <v:rect id="_x0000_i1029" alt="" style="width:468pt;height:.05pt;mso-width-percent:0;mso-height-percent:0;mso-width-percent:0;mso-height-percent:0" o:hralign="center" o:hrstd="t" o:hrnoshade="t" o:hr="t" fillcolor="#404040" stroked="f"/>
        </w:pict>
      </w:r>
    </w:p>
    <w:p w14:paraId="3E446E47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7: HTTP İstekleri ve API Entegrasyonu</w:t>
      </w:r>
    </w:p>
    <w:p w14:paraId="62475CED" w14:textId="77777777" w:rsidR="005750C4" w:rsidRPr="005750C4" w:rsidRDefault="005750C4" w:rsidP="005750C4">
      <w:pPr>
        <w:numPr>
          <w:ilvl w:val="0"/>
          <w:numId w:val="7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66C4E6B5" w14:textId="77777777" w:rsidR="005750C4" w:rsidRPr="005750C4" w:rsidRDefault="005750C4" w:rsidP="005750C4">
      <w:pPr>
        <w:numPr>
          <w:ilvl w:val="1"/>
          <w:numId w:val="7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HTTP protokolü ve REST API kavramları.</w:t>
      </w:r>
    </w:p>
    <w:p w14:paraId="2AD39C33" w14:textId="77777777" w:rsidR="005750C4" w:rsidRPr="005750C4" w:rsidRDefault="005750C4" w:rsidP="005750C4">
      <w:pPr>
        <w:numPr>
          <w:ilvl w:val="1"/>
          <w:numId w:val="7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Flutter'da HTTP istekleri (GET, POST, PUT, DELETE).</w:t>
      </w:r>
    </w:p>
    <w:p w14:paraId="131C2054" w14:textId="77777777" w:rsidR="005750C4" w:rsidRPr="005750C4" w:rsidRDefault="005750C4" w:rsidP="005750C4">
      <w:pPr>
        <w:numPr>
          <w:ilvl w:val="1"/>
          <w:numId w:val="7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JSON veri yapısı ve parse işlemleri.</w:t>
      </w:r>
    </w:p>
    <w:p w14:paraId="3910FB27" w14:textId="77777777" w:rsidR="005750C4" w:rsidRPr="005750C4" w:rsidRDefault="005750C4" w:rsidP="005750C4">
      <w:pPr>
        <w:numPr>
          <w:ilvl w:val="1"/>
          <w:numId w:val="7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Future ve async/await kavramları.</w:t>
      </w:r>
    </w:p>
    <w:p w14:paraId="5B7FC954" w14:textId="77777777" w:rsidR="005750C4" w:rsidRPr="005750C4" w:rsidRDefault="005750C4" w:rsidP="005750C4">
      <w:pPr>
        <w:numPr>
          <w:ilvl w:val="0"/>
          <w:numId w:val="7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505B8444" w14:textId="77777777" w:rsidR="005750C4" w:rsidRPr="005750C4" w:rsidRDefault="005750C4" w:rsidP="005750C4">
      <w:pPr>
        <w:numPr>
          <w:ilvl w:val="1"/>
          <w:numId w:val="7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API'dan veri çekme ve listeleme (Örneğin: Haber uygulaması).</w:t>
      </w:r>
    </w:p>
    <w:p w14:paraId="61EDFBFE" w14:textId="77777777" w:rsidR="005750C4" w:rsidRPr="005750C4" w:rsidRDefault="005750C4" w:rsidP="005750C4">
      <w:pPr>
        <w:numPr>
          <w:ilvl w:val="1"/>
          <w:numId w:val="7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Basit bir CRUD uygulaması.</w:t>
      </w:r>
    </w:p>
    <w:p w14:paraId="01E93092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6DFBB798">
          <v:rect id="_x0000_i1028" alt="" style="width:468pt;height:.05pt;mso-width-percent:0;mso-height-percent:0;mso-width-percent:0;mso-height-percent:0" o:hralign="center" o:hrstd="t" o:hrnoshade="t" o:hr="t" fillcolor="#404040" stroked="f"/>
        </w:pict>
      </w:r>
    </w:p>
    <w:p w14:paraId="69F8F6BA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8: Veritabanı İşlemleri ve Local Storage</w:t>
      </w:r>
    </w:p>
    <w:p w14:paraId="0F1E256D" w14:textId="77777777" w:rsidR="005750C4" w:rsidRPr="005750C4" w:rsidRDefault="005750C4" w:rsidP="005750C4">
      <w:pPr>
        <w:numPr>
          <w:ilvl w:val="0"/>
          <w:numId w:val="8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128E87A3" w14:textId="77777777" w:rsidR="005750C4" w:rsidRPr="005750C4" w:rsidRDefault="005750C4" w:rsidP="005750C4">
      <w:pPr>
        <w:numPr>
          <w:ilvl w:val="1"/>
          <w:numId w:val="8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lastRenderedPageBreak/>
        <w:t>SQLite ve sqflite paketi.</w:t>
      </w:r>
    </w:p>
    <w:p w14:paraId="00F6452C" w14:textId="77777777" w:rsidR="005750C4" w:rsidRPr="005750C4" w:rsidRDefault="005750C4" w:rsidP="005750C4">
      <w:pPr>
        <w:numPr>
          <w:ilvl w:val="1"/>
          <w:numId w:val="8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SharedPreferences ile basit veri saklama.</w:t>
      </w:r>
    </w:p>
    <w:p w14:paraId="02C84B02" w14:textId="77777777" w:rsidR="005750C4" w:rsidRPr="005750C4" w:rsidRDefault="005750C4" w:rsidP="005750C4">
      <w:pPr>
        <w:numPr>
          <w:ilvl w:val="1"/>
          <w:numId w:val="8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Veritabanı işlemleri (Ekleme, Silme, Güncelleme, Listeleme).</w:t>
      </w:r>
    </w:p>
    <w:p w14:paraId="58F22AAC" w14:textId="77777777" w:rsidR="005750C4" w:rsidRPr="005750C4" w:rsidRDefault="005750C4" w:rsidP="005750C4">
      <w:pPr>
        <w:numPr>
          <w:ilvl w:val="0"/>
          <w:numId w:val="8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5D5BEE7F" w14:textId="77777777" w:rsidR="005750C4" w:rsidRPr="005750C4" w:rsidRDefault="005750C4" w:rsidP="005750C4">
      <w:pPr>
        <w:numPr>
          <w:ilvl w:val="1"/>
          <w:numId w:val="8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SQLite ile not defteri uygulaması.</w:t>
      </w:r>
    </w:p>
    <w:p w14:paraId="2AD95FD8" w14:textId="77777777" w:rsidR="005750C4" w:rsidRPr="005750C4" w:rsidRDefault="005750C4" w:rsidP="005750C4">
      <w:pPr>
        <w:numPr>
          <w:ilvl w:val="1"/>
          <w:numId w:val="8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SharedPreferences ile kullanıcı ayarlarını saklama.</w:t>
      </w:r>
    </w:p>
    <w:p w14:paraId="703EB5E9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6CBF22B9">
          <v:rect id="_x0000_i1027" alt="" style="width:468pt;height:.05pt;mso-width-percent:0;mso-height-percent:0;mso-width-percent:0;mso-height-percent:0" o:hralign="center" o:hrstd="t" o:hrnoshade="t" o:hr="t" fillcolor="#404040" stroked="f"/>
        </w:pict>
      </w:r>
    </w:p>
    <w:p w14:paraId="30D5A0AF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9: Animasyonlar ve Özel Widget'lar</w:t>
      </w:r>
    </w:p>
    <w:p w14:paraId="0E8228C7" w14:textId="77777777" w:rsidR="005750C4" w:rsidRPr="005750C4" w:rsidRDefault="005750C4" w:rsidP="005750C4">
      <w:pPr>
        <w:numPr>
          <w:ilvl w:val="0"/>
          <w:numId w:val="9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32630D8C" w14:textId="77777777" w:rsidR="005750C4" w:rsidRPr="005750C4" w:rsidRDefault="005750C4" w:rsidP="005750C4">
      <w:pPr>
        <w:numPr>
          <w:ilvl w:val="1"/>
          <w:numId w:val="9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Temel animasyon kavramları.</w:t>
      </w:r>
    </w:p>
    <w:p w14:paraId="1D0B70A1" w14:textId="77777777" w:rsidR="005750C4" w:rsidRPr="005750C4" w:rsidRDefault="005750C4" w:rsidP="005750C4">
      <w:pPr>
        <w:numPr>
          <w:ilvl w:val="1"/>
          <w:numId w:val="9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Flutter'da animasyon kütüphaneleri.</w:t>
      </w:r>
    </w:p>
    <w:p w14:paraId="5AEC8FE0" w14:textId="77777777" w:rsidR="005750C4" w:rsidRPr="005750C4" w:rsidRDefault="005750C4" w:rsidP="005750C4">
      <w:pPr>
        <w:numPr>
          <w:ilvl w:val="1"/>
          <w:numId w:val="9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Custom Widget oluşturma ve kullanımı.</w:t>
      </w:r>
    </w:p>
    <w:p w14:paraId="405877D7" w14:textId="77777777" w:rsidR="005750C4" w:rsidRPr="005750C4" w:rsidRDefault="005750C4" w:rsidP="005750C4">
      <w:pPr>
        <w:numPr>
          <w:ilvl w:val="1"/>
          <w:numId w:val="9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Hero animasyonları.</w:t>
      </w:r>
    </w:p>
    <w:p w14:paraId="1CFA496D" w14:textId="77777777" w:rsidR="005750C4" w:rsidRPr="005750C4" w:rsidRDefault="005750C4" w:rsidP="005750C4">
      <w:pPr>
        <w:numPr>
          <w:ilvl w:val="0"/>
          <w:numId w:val="9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48DF97AA" w14:textId="77777777" w:rsidR="005750C4" w:rsidRPr="005750C4" w:rsidRDefault="005750C4" w:rsidP="005750C4">
      <w:pPr>
        <w:numPr>
          <w:ilvl w:val="1"/>
          <w:numId w:val="9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Basit animasyon örnekleri (Örneğin: Buton animasyonu).</w:t>
      </w:r>
    </w:p>
    <w:p w14:paraId="44CA3005" w14:textId="77777777" w:rsidR="005750C4" w:rsidRPr="005750C4" w:rsidRDefault="005750C4" w:rsidP="005750C4">
      <w:pPr>
        <w:numPr>
          <w:ilvl w:val="1"/>
          <w:numId w:val="9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Custom Widget ile özel bir kart tasarımı.</w:t>
      </w:r>
    </w:p>
    <w:p w14:paraId="1BA112CD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7BA4119C">
          <v:rect id="_x0000_i1026" alt="" style="width:468pt;height:.05pt;mso-width-percent:0;mso-height-percent:0;mso-width-percent:0;mso-height-percent:0" o:hralign="center" o:hrstd="t" o:hrnoshade="t" o:hr="t" fillcolor="#404040" stroked="f"/>
        </w:pict>
      </w:r>
    </w:p>
    <w:p w14:paraId="0D5AF3EE" w14:textId="77777777" w:rsidR="005750C4" w:rsidRPr="005750C4" w:rsidRDefault="005750C4" w:rsidP="005750C4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Hafta 10: Proje Geliştirme ve Deployment</w:t>
      </w:r>
    </w:p>
    <w:p w14:paraId="754CA070" w14:textId="77777777" w:rsidR="005750C4" w:rsidRPr="005750C4" w:rsidRDefault="005750C4" w:rsidP="005750C4">
      <w:pPr>
        <w:numPr>
          <w:ilvl w:val="0"/>
          <w:numId w:val="10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Konular:</w:t>
      </w:r>
    </w:p>
    <w:p w14:paraId="17B3E49F" w14:textId="77777777" w:rsidR="005750C4" w:rsidRPr="005750C4" w:rsidRDefault="005750C4" w:rsidP="005750C4">
      <w:pPr>
        <w:numPr>
          <w:ilvl w:val="1"/>
          <w:numId w:val="10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Uygulama geliştirme süreci ve best practices.</w:t>
      </w:r>
    </w:p>
    <w:p w14:paraId="6B566BDF" w14:textId="77777777" w:rsidR="005750C4" w:rsidRPr="005750C4" w:rsidRDefault="005750C4" w:rsidP="005750C4">
      <w:pPr>
        <w:numPr>
          <w:ilvl w:val="1"/>
          <w:numId w:val="10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Uygulama test etme ve hata ayıklama.</w:t>
      </w:r>
    </w:p>
    <w:p w14:paraId="6D75281F" w14:textId="77777777" w:rsidR="005750C4" w:rsidRPr="005750C4" w:rsidRDefault="005750C4" w:rsidP="005750C4">
      <w:pPr>
        <w:numPr>
          <w:ilvl w:val="1"/>
          <w:numId w:val="10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Uygulamayı paketleme ve APK/IPA oluşturma.</w:t>
      </w:r>
    </w:p>
    <w:p w14:paraId="42910C7F" w14:textId="77777777" w:rsidR="005750C4" w:rsidRPr="005750C4" w:rsidRDefault="005750C4" w:rsidP="005750C4">
      <w:pPr>
        <w:numPr>
          <w:ilvl w:val="1"/>
          <w:numId w:val="10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Google Play Store ve Apple App Store'a uygulama yükleme süreci.</w:t>
      </w:r>
    </w:p>
    <w:p w14:paraId="519938E1" w14:textId="77777777" w:rsidR="005750C4" w:rsidRPr="005750C4" w:rsidRDefault="005750C4" w:rsidP="005750C4">
      <w:pPr>
        <w:numPr>
          <w:ilvl w:val="0"/>
          <w:numId w:val="10"/>
        </w:numPr>
        <w:spacing w:after="60"/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Uygulama:</w:t>
      </w:r>
    </w:p>
    <w:p w14:paraId="7E27FA48" w14:textId="77777777" w:rsidR="005750C4" w:rsidRPr="005750C4" w:rsidRDefault="005750C4" w:rsidP="005750C4">
      <w:pPr>
        <w:numPr>
          <w:ilvl w:val="1"/>
          <w:numId w:val="10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Öğrencilerin kendi projelerini geliştirmesi ve sunması.</w:t>
      </w:r>
    </w:p>
    <w:p w14:paraId="5EB9A799" w14:textId="77777777" w:rsidR="005750C4" w:rsidRPr="005750C4" w:rsidRDefault="005750C4" w:rsidP="005750C4">
      <w:pPr>
        <w:numPr>
          <w:ilvl w:val="1"/>
          <w:numId w:val="10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Proje teslimi ve değerlendirme.</w:t>
      </w:r>
    </w:p>
    <w:p w14:paraId="135F73C6" w14:textId="77777777" w:rsidR="005750C4" w:rsidRPr="005750C4" w:rsidRDefault="008C0C65" w:rsidP="005750C4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8C0C65">
        <w:rPr>
          <w:rFonts w:asciiTheme="majorBidi" w:eastAsia="Times New Roman" w:hAnsiTheme="majorBidi" w:cstheme="majorBidi"/>
          <w:noProof/>
          <w:kern w:val="0"/>
        </w:rPr>
        <w:pict w14:anchorId="604477FE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4FE92894" w14:textId="77777777" w:rsidR="005750C4" w:rsidRPr="005750C4" w:rsidRDefault="005750C4" w:rsidP="005750C4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b/>
          <w:bCs/>
          <w:color w:val="404040"/>
          <w:kern w:val="0"/>
          <w14:ligatures w14:val="none"/>
        </w:rPr>
        <w:t>Ek Notlar:</w:t>
      </w:r>
    </w:p>
    <w:p w14:paraId="3EC691B4" w14:textId="77777777" w:rsidR="005750C4" w:rsidRPr="005750C4" w:rsidRDefault="005750C4" w:rsidP="005750C4">
      <w:pPr>
        <w:numPr>
          <w:ilvl w:val="0"/>
          <w:numId w:val="1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Her hafta teorik bilgilerin yanında pratik uygulamalar yapılmalıdır.</w:t>
      </w:r>
    </w:p>
    <w:p w14:paraId="62D07B5C" w14:textId="77777777" w:rsidR="005750C4" w:rsidRPr="005750C4" w:rsidRDefault="005750C4" w:rsidP="005750C4">
      <w:pPr>
        <w:numPr>
          <w:ilvl w:val="0"/>
          <w:numId w:val="1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Öğrencilerin her hafta ödevlerle pekiştirme yapmaları sağlanmalıdır.</w:t>
      </w:r>
    </w:p>
    <w:p w14:paraId="73195182" w14:textId="77777777" w:rsidR="005750C4" w:rsidRPr="005750C4" w:rsidRDefault="005750C4" w:rsidP="005750C4">
      <w:pPr>
        <w:numPr>
          <w:ilvl w:val="0"/>
          <w:numId w:val="11"/>
        </w:numPr>
        <w:rPr>
          <w:rFonts w:asciiTheme="majorBidi" w:eastAsia="Times New Roman" w:hAnsiTheme="majorBidi" w:cstheme="majorBidi"/>
          <w:color w:val="404040"/>
          <w:kern w:val="0"/>
          <w14:ligatures w14:val="none"/>
        </w:rPr>
      </w:pPr>
      <w:r w:rsidRPr="005750C4">
        <w:rPr>
          <w:rFonts w:asciiTheme="majorBidi" w:eastAsia="Times New Roman" w:hAnsiTheme="majorBidi" w:cstheme="majorBidi"/>
          <w:color w:val="404040"/>
          <w:kern w:val="0"/>
          <w14:ligatures w14:val="none"/>
        </w:rPr>
        <w:t>Son hafta öğrencilerin kendi projelerini geliştirmeleri ve sunmaları beklenir.</w:t>
      </w:r>
    </w:p>
    <w:p w14:paraId="25F06BAA" w14:textId="77777777" w:rsidR="008C1A3C" w:rsidRPr="005750C4" w:rsidRDefault="008C1A3C">
      <w:pPr>
        <w:rPr>
          <w:rFonts w:asciiTheme="majorBidi" w:hAnsiTheme="majorBidi" w:cstheme="majorBidi"/>
        </w:rPr>
      </w:pPr>
    </w:p>
    <w:sectPr w:rsidR="008C1A3C" w:rsidRPr="00575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5D1"/>
    <w:multiLevelType w:val="multilevel"/>
    <w:tmpl w:val="D86A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24FF"/>
    <w:multiLevelType w:val="multilevel"/>
    <w:tmpl w:val="EB4A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B0D68"/>
    <w:multiLevelType w:val="multilevel"/>
    <w:tmpl w:val="001A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C3E3B"/>
    <w:multiLevelType w:val="multilevel"/>
    <w:tmpl w:val="576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C0D5A"/>
    <w:multiLevelType w:val="multilevel"/>
    <w:tmpl w:val="F2B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83F1C"/>
    <w:multiLevelType w:val="multilevel"/>
    <w:tmpl w:val="A8E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85DA2"/>
    <w:multiLevelType w:val="multilevel"/>
    <w:tmpl w:val="C1B8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41DC"/>
    <w:multiLevelType w:val="multilevel"/>
    <w:tmpl w:val="B7EC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B5E37"/>
    <w:multiLevelType w:val="multilevel"/>
    <w:tmpl w:val="71A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00A4C"/>
    <w:multiLevelType w:val="multilevel"/>
    <w:tmpl w:val="76C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06D0"/>
    <w:multiLevelType w:val="multilevel"/>
    <w:tmpl w:val="2A4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533532">
    <w:abstractNumId w:val="9"/>
  </w:num>
  <w:num w:numId="2" w16cid:durableId="1932162044">
    <w:abstractNumId w:val="0"/>
  </w:num>
  <w:num w:numId="3" w16cid:durableId="2119399321">
    <w:abstractNumId w:val="8"/>
  </w:num>
  <w:num w:numId="4" w16cid:durableId="1135948613">
    <w:abstractNumId w:val="1"/>
  </w:num>
  <w:num w:numId="5" w16cid:durableId="1167359993">
    <w:abstractNumId w:val="3"/>
  </w:num>
  <w:num w:numId="6" w16cid:durableId="185749730">
    <w:abstractNumId w:val="7"/>
  </w:num>
  <w:num w:numId="7" w16cid:durableId="1967154902">
    <w:abstractNumId w:val="6"/>
  </w:num>
  <w:num w:numId="8" w16cid:durableId="525872511">
    <w:abstractNumId w:val="10"/>
  </w:num>
  <w:num w:numId="9" w16cid:durableId="1226145411">
    <w:abstractNumId w:val="2"/>
  </w:num>
  <w:num w:numId="10" w16cid:durableId="793249896">
    <w:abstractNumId w:val="5"/>
  </w:num>
  <w:num w:numId="11" w16cid:durableId="155268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C4"/>
    <w:rsid w:val="00072E8C"/>
    <w:rsid w:val="00076C31"/>
    <w:rsid w:val="00077F6D"/>
    <w:rsid w:val="00083074"/>
    <w:rsid w:val="000B1BF3"/>
    <w:rsid w:val="000D735D"/>
    <w:rsid w:val="001013BE"/>
    <w:rsid w:val="00107B03"/>
    <w:rsid w:val="001232CF"/>
    <w:rsid w:val="00135769"/>
    <w:rsid w:val="0014048B"/>
    <w:rsid w:val="00166E40"/>
    <w:rsid w:val="001918ED"/>
    <w:rsid w:val="001939BD"/>
    <w:rsid w:val="00197734"/>
    <w:rsid w:val="001B698A"/>
    <w:rsid w:val="001C0C10"/>
    <w:rsid w:val="00203F0E"/>
    <w:rsid w:val="00220C81"/>
    <w:rsid w:val="0024028F"/>
    <w:rsid w:val="00253D63"/>
    <w:rsid w:val="0026305F"/>
    <w:rsid w:val="002663A4"/>
    <w:rsid w:val="00293DC0"/>
    <w:rsid w:val="002A0610"/>
    <w:rsid w:val="002A1650"/>
    <w:rsid w:val="002B5F77"/>
    <w:rsid w:val="002D2F52"/>
    <w:rsid w:val="002E6241"/>
    <w:rsid w:val="002F0C48"/>
    <w:rsid w:val="002F245E"/>
    <w:rsid w:val="002F752F"/>
    <w:rsid w:val="003418CE"/>
    <w:rsid w:val="00343E2F"/>
    <w:rsid w:val="00351AE4"/>
    <w:rsid w:val="003526DD"/>
    <w:rsid w:val="00376164"/>
    <w:rsid w:val="003776C8"/>
    <w:rsid w:val="00387D2B"/>
    <w:rsid w:val="00397B52"/>
    <w:rsid w:val="003E73A6"/>
    <w:rsid w:val="003F36FB"/>
    <w:rsid w:val="004057FB"/>
    <w:rsid w:val="00412D15"/>
    <w:rsid w:val="00420600"/>
    <w:rsid w:val="00436F98"/>
    <w:rsid w:val="00441D8D"/>
    <w:rsid w:val="004F1B84"/>
    <w:rsid w:val="004F5221"/>
    <w:rsid w:val="004F535C"/>
    <w:rsid w:val="004F71E2"/>
    <w:rsid w:val="00516AF4"/>
    <w:rsid w:val="00524275"/>
    <w:rsid w:val="005552D5"/>
    <w:rsid w:val="005675EE"/>
    <w:rsid w:val="005750C4"/>
    <w:rsid w:val="00583439"/>
    <w:rsid w:val="005A7416"/>
    <w:rsid w:val="005C5377"/>
    <w:rsid w:val="005C5E62"/>
    <w:rsid w:val="005F0560"/>
    <w:rsid w:val="00600A8B"/>
    <w:rsid w:val="00620C5D"/>
    <w:rsid w:val="0062722F"/>
    <w:rsid w:val="006366DA"/>
    <w:rsid w:val="00664BFC"/>
    <w:rsid w:val="0066761E"/>
    <w:rsid w:val="00674F11"/>
    <w:rsid w:val="006A5468"/>
    <w:rsid w:val="006B33A0"/>
    <w:rsid w:val="006C5022"/>
    <w:rsid w:val="006E7AAD"/>
    <w:rsid w:val="006F6812"/>
    <w:rsid w:val="00704FC8"/>
    <w:rsid w:val="00717E89"/>
    <w:rsid w:val="00755742"/>
    <w:rsid w:val="00760CA1"/>
    <w:rsid w:val="007C4277"/>
    <w:rsid w:val="007E1652"/>
    <w:rsid w:val="008273E4"/>
    <w:rsid w:val="00846B3E"/>
    <w:rsid w:val="00876463"/>
    <w:rsid w:val="00887531"/>
    <w:rsid w:val="00893E33"/>
    <w:rsid w:val="008B42E7"/>
    <w:rsid w:val="008C0C65"/>
    <w:rsid w:val="008C1A3C"/>
    <w:rsid w:val="008E0539"/>
    <w:rsid w:val="008E1776"/>
    <w:rsid w:val="008E6198"/>
    <w:rsid w:val="0090412E"/>
    <w:rsid w:val="00906511"/>
    <w:rsid w:val="00907654"/>
    <w:rsid w:val="009265F2"/>
    <w:rsid w:val="00931627"/>
    <w:rsid w:val="00931678"/>
    <w:rsid w:val="009327DD"/>
    <w:rsid w:val="00937CF3"/>
    <w:rsid w:val="00956FE3"/>
    <w:rsid w:val="009A022A"/>
    <w:rsid w:val="009A6FB9"/>
    <w:rsid w:val="009B55FA"/>
    <w:rsid w:val="009C2AC4"/>
    <w:rsid w:val="009E7560"/>
    <w:rsid w:val="009F2884"/>
    <w:rsid w:val="00A04954"/>
    <w:rsid w:val="00A34E0C"/>
    <w:rsid w:val="00A554DD"/>
    <w:rsid w:val="00A913B5"/>
    <w:rsid w:val="00AC48D2"/>
    <w:rsid w:val="00AD2976"/>
    <w:rsid w:val="00B02362"/>
    <w:rsid w:val="00B2045E"/>
    <w:rsid w:val="00B53309"/>
    <w:rsid w:val="00B922D3"/>
    <w:rsid w:val="00B928A6"/>
    <w:rsid w:val="00B9691C"/>
    <w:rsid w:val="00BA1276"/>
    <w:rsid w:val="00BA6C34"/>
    <w:rsid w:val="00BC0AB3"/>
    <w:rsid w:val="00BC5BDB"/>
    <w:rsid w:val="00BD27D2"/>
    <w:rsid w:val="00BD567E"/>
    <w:rsid w:val="00BD63AB"/>
    <w:rsid w:val="00BF1A42"/>
    <w:rsid w:val="00BF5F90"/>
    <w:rsid w:val="00C06CF8"/>
    <w:rsid w:val="00C1533C"/>
    <w:rsid w:val="00C409CC"/>
    <w:rsid w:val="00C46C2A"/>
    <w:rsid w:val="00C56E0F"/>
    <w:rsid w:val="00C61C2E"/>
    <w:rsid w:val="00C817BC"/>
    <w:rsid w:val="00C83438"/>
    <w:rsid w:val="00C90F1F"/>
    <w:rsid w:val="00C9674C"/>
    <w:rsid w:val="00CA2BF0"/>
    <w:rsid w:val="00CB2026"/>
    <w:rsid w:val="00CE2906"/>
    <w:rsid w:val="00CE3232"/>
    <w:rsid w:val="00CF5539"/>
    <w:rsid w:val="00D07991"/>
    <w:rsid w:val="00D1469C"/>
    <w:rsid w:val="00D27D3B"/>
    <w:rsid w:val="00D5182A"/>
    <w:rsid w:val="00D6302B"/>
    <w:rsid w:val="00D73C84"/>
    <w:rsid w:val="00D764FF"/>
    <w:rsid w:val="00D834FB"/>
    <w:rsid w:val="00D843A6"/>
    <w:rsid w:val="00D9070C"/>
    <w:rsid w:val="00DA59E1"/>
    <w:rsid w:val="00DB7A2D"/>
    <w:rsid w:val="00DC1D94"/>
    <w:rsid w:val="00DD4BA7"/>
    <w:rsid w:val="00DE476A"/>
    <w:rsid w:val="00E031D3"/>
    <w:rsid w:val="00E07874"/>
    <w:rsid w:val="00E23445"/>
    <w:rsid w:val="00E264D1"/>
    <w:rsid w:val="00E3550D"/>
    <w:rsid w:val="00E464A1"/>
    <w:rsid w:val="00E5055D"/>
    <w:rsid w:val="00E51F45"/>
    <w:rsid w:val="00E775E1"/>
    <w:rsid w:val="00E821DC"/>
    <w:rsid w:val="00EA03D9"/>
    <w:rsid w:val="00EE3726"/>
    <w:rsid w:val="00EF7665"/>
    <w:rsid w:val="00F01DDC"/>
    <w:rsid w:val="00F02084"/>
    <w:rsid w:val="00F05BD8"/>
    <w:rsid w:val="00F06B64"/>
    <w:rsid w:val="00F20594"/>
    <w:rsid w:val="00F71DD9"/>
    <w:rsid w:val="00F81BB7"/>
    <w:rsid w:val="00F9475D"/>
    <w:rsid w:val="00FA0A5D"/>
    <w:rsid w:val="00FA70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5F3E7"/>
  <w15:chartTrackingRefBased/>
  <w15:docId w15:val="{943C16E4-6F74-F341-9A00-3EC41C37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0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750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50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750C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0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 Aydınalp</dc:creator>
  <cp:keywords/>
  <dc:description/>
  <cp:lastModifiedBy>Muhammed Emin Ayınalp (BilgeAdam Akademi)</cp:lastModifiedBy>
  <cp:revision>1</cp:revision>
  <dcterms:created xsi:type="dcterms:W3CDTF">2025-02-01T19:26:00Z</dcterms:created>
  <dcterms:modified xsi:type="dcterms:W3CDTF">2025-02-01T19:27:00Z</dcterms:modified>
</cp:coreProperties>
</file>